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55A" w:rsidRDefault="0063755A"/>
    <w:p w:rsidR="0063755A" w:rsidRDefault="0063755A"/>
    <w:p w:rsidR="0063755A" w:rsidRDefault="00B5773D">
      <w:pPr>
        <w:rPr>
          <w:lang w:val="fr-BE"/>
        </w:rPr>
      </w:pPr>
      <w:r>
        <w:rPr>
          <w:lang w:val="fr-BE"/>
        </w:rPr>
        <w:t xml:space="preserve">                                                         Théatre de la Balsamine</w:t>
      </w:r>
    </w:p>
    <w:p w:rsidR="0063755A" w:rsidRDefault="00B5773D">
      <w:pPr>
        <w:rPr>
          <w:lang w:val="fr-BE"/>
        </w:rPr>
      </w:pPr>
      <w:r>
        <w:rPr>
          <w:lang w:val="fr-BE"/>
        </w:rPr>
        <w:t xml:space="preserve">                                                         Avenue Félix Marchal 1</w:t>
      </w:r>
    </w:p>
    <w:p w:rsidR="00B5773D" w:rsidRDefault="00B5773D">
      <w:pPr>
        <w:rPr>
          <w:lang w:val="fr-BE"/>
        </w:rPr>
      </w:pPr>
      <w:r>
        <w:rPr>
          <w:lang w:val="fr-BE"/>
        </w:rPr>
        <w:t xml:space="preserve">                                                        1030  BRUXELLES</w:t>
      </w:r>
    </w:p>
    <w:p w:rsidR="00B5773D" w:rsidRPr="00B5773D" w:rsidRDefault="00B5773D">
      <w:pPr>
        <w:rPr>
          <w:lang w:val="fr-BE"/>
        </w:rPr>
      </w:pPr>
    </w:p>
    <w:p w:rsidR="0063755A" w:rsidRDefault="0063755A">
      <w:r>
        <w:t xml:space="preserve">Nos références : </w:t>
      </w:r>
      <w:bookmarkStart w:id="0" w:name="REFERENCE"/>
      <w:r w:rsidR="00B5773D">
        <w:t>CI0032 - 95987/0</w:t>
      </w:r>
      <w:bookmarkEnd w:id="0"/>
    </w:p>
    <w:p w:rsidR="0063755A" w:rsidRDefault="00B5773D">
      <w:bookmarkStart w:id="1" w:name="PLACE"/>
      <w:r>
        <w:t>DROGENBOS</w:t>
      </w:r>
      <w:bookmarkEnd w:id="1"/>
      <w:r w:rsidR="0063755A">
        <w:t xml:space="preserve">, le </w:t>
      </w:r>
      <w:bookmarkStart w:id="2" w:name="DATE"/>
      <w:r>
        <w:t>29 Mars 2013</w:t>
      </w:r>
      <w:bookmarkEnd w:id="2"/>
    </w:p>
    <w:p w:rsidR="0063755A" w:rsidRDefault="0063755A"/>
    <w:p w:rsidR="00B5773D" w:rsidRDefault="00B5773D">
      <w:r>
        <w:t>Madame,</w:t>
      </w:r>
    </w:p>
    <w:p w:rsidR="0063755A" w:rsidRDefault="0063755A"/>
    <w:p w:rsidR="0063755A" w:rsidRDefault="0063755A">
      <w:r>
        <w:t>Suite à votre demande, nous avons le plaisir de vous remettre notre meilleure offre pour la production suivante :</w:t>
      </w:r>
    </w:p>
    <w:p w:rsidR="0063755A" w:rsidRDefault="0063755A"/>
    <w:p w:rsidR="0063755A" w:rsidRDefault="0063755A"/>
    <w:p w:rsidR="005C1F65" w:rsidRDefault="00B5773D">
      <w:bookmarkStart w:id="3" w:name="TXT"/>
      <w:r>
        <w:t xml:space="preserve">Flyers </w:t>
      </w:r>
      <w:r>
        <w:br/>
      </w:r>
    </w:p>
    <w:p w:rsidR="005C1F65" w:rsidRDefault="005C1F65">
      <w:r>
        <w:t>30 000 ex – 4 versions</w:t>
      </w:r>
    </w:p>
    <w:p w:rsidR="005C1F65" w:rsidRDefault="005C1F65">
      <w:r>
        <w:t>2 x 10 000 ex + 2 x 5000 ex.</w:t>
      </w:r>
      <w:r w:rsidR="00B5773D">
        <w:br/>
        <w:t>Format</w:t>
      </w:r>
      <w:r>
        <w:t xml:space="preserve"> :   14.8 x 21.0 cm </w:t>
      </w:r>
      <w:r w:rsidR="00B5773D">
        <w:br/>
        <w:t xml:space="preserve">Quadri Recto </w:t>
      </w:r>
      <w:r>
        <w:t xml:space="preserve"> + vernis mat recto/ noir verso</w:t>
      </w:r>
      <w:r w:rsidR="00B5773D">
        <w:br/>
        <w:t>sur papier Couche Mat blanc 170 g/m2</w:t>
      </w:r>
    </w:p>
    <w:p w:rsidR="005C1F65" w:rsidRDefault="005C1F65">
      <w:r>
        <w:t>Coupe au format</w:t>
      </w:r>
    </w:p>
    <w:p w:rsidR="005C1F65" w:rsidRDefault="005C1F65">
      <w:r>
        <w:t>Emballage par sorte en boites</w:t>
      </w:r>
    </w:p>
    <w:p w:rsidR="0063755A" w:rsidRDefault="005C1F65">
      <w:r>
        <w:t>Livraison une adresse Bruxelles</w:t>
      </w:r>
      <w:r w:rsidR="00B5773D">
        <w:br/>
      </w:r>
      <w:r w:rsidR="00B5773D">
        <w:br/>
      </w:r>
      <w:bookmarkEnd w:id="3"/>
      <w:r w:rsidR="0063755A">
        <w:t>Flashage par nos soins en imposition (Computer To Plate)</w:t>
      </w:r>
      <w:r>
        <w:t xml:space="preserve"> – pdf remis par vous</w:t>
      </w:r>
    </w:p>
    <w:p w:rsidR="0063755A" w:rsidRDefault="0063755A"/>
    <w:p w:rsidR="0063755A" w:rsidRDefault="00B5773D">
      <w:pPr>
        <w:pStyle w:val="PRIX"/>
      </w:pPr>
      <w:bookmarkStart w:id="4" w:name="TXT_PRI"/>
      <w:r>
        <w:t xml:space="preserve">Prix pour 30 000 exemplaires               </w:t>
      </w:r>
      <w:r>
        <w:tab/>
        <w:t xml:space="preserve">    </w:t>
      </w:r>
      <w:r w:rsidR="005C1F65">
        <w:t>795.00</w:t>
      </w:r>
      <w:r>
        <w:t xml:space="preserve"> €</w:t>
      </w:r>
      <w:r>
        <w:br/>
      </w:r>
      <w:bookmarkEnd w:id="4"/>
      <w:r w:rsidR="005C1F65">
        <w:t xml:space="preserve">(prix hors tva) </w:t>
      </w:r>
    </w:p>
    <w:p w:rsidR="0063755A" w:rsidRDefault="0063755A"/>
    <w:p w:rsidR="0063755A" w:rsidRDefault="0063755A"/>
    <w:p w:rsidR="0063755A" w:rsidRDefault="0063755A">
      <w:r>
        <w:t>Espérant la faveur de votre ordre, nous vous prions de croire en notre plus grand dévouement.</w:t>
      </w:r>
    </w:p>
    <w:p w:rsidR="0063755A" w:rsidRDefault="0063755A"/>
    <w:p w:rsidR="0063755A" w:rsidRDefault="00B5773D">
      <w:bookmarkStart w:id="5" w:name="SIGN"/>
      <w:r>
        <w:t>Marc NAUMANN</w:t>
      </w:r>
      <w:bookmarkEnd w:id="5"/>
    </w:p>
    <w:sectPr w:rsidR="0063755A">
      <w:headerReference w:type="default" r:id="rId7"/>
      <w:footerReference w:type="default" r:id="rId8"/>
      <w:type w:val="continuous"/>
      <w:pgSz w:w="11906" w:h="16838" w:code="9"/>
      <w:pgMar w:top="1985" w:right="1134" w:bottom="1418" w:left="1134" w:header="85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D96" w:rsidRDefault="005E2D96">
      <w:r>
        <w:separator/>
      </w:r>
    </w:p>
  </w:endnote>
  <w:endnote w:type="continuationSeparator" w:id="0">
    <w:p w:rsidR="005E2D96" w:rsidRDefault="005E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5A" w:rsidRDefault="0063755A">
    <w:pPr>
      <w:pStyle w:val="Pieddepage"/>
    </w:pPr>
  </w:p>
  <w:p w:rsidR="0063755A" w:rsidRDefault="0063755A">
    <w:pPr>
      <w:pStyle w:val="Pieddepage"/>
    </w:pPr>
    <w:r>
      <w:t>Ces prix sont hors taxes. Ils sont basés sur le coût actuel des salaires et des matériaux, restent valables trente jours et sous réserve du stock papier et des capacités d’impression. Ils tiennent compte d’un encrage moyen de 10% par couleur.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D96" w:rsidRDefault="005E2D96">
      <w:r>
        <w:separator/>
      </w:r>
    </w:p>
  </w:footnote>
  <w:footnote w:type="continuationSeparator" w:id="0">
    <w:p w:rsidR="005E2D96" w:rsidRDefault="005E2D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5A" w:rsidRDefault="005C1F65">
    <w:pPr>
      <w:pStyle w:val="En-tt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15pt;height:12.8pt" fillcolor="window">
          <v:imagedata r:id="rId1" o:title="dereumelogo1"/>
        </v:shape>
      </w:pict>
    </w:r>
  </w:p>
  <w:p w:rsidR="0063755A" w:rsidRDefault="0063755A"/>
  <w:p w:rsidR="0063755A" w:rsidRPr="00B5773D" w:rsidRDefault="0063755A">
    <w:pPr>
      <w:pStyle w:val="En-tte"/>
      <w:rPr>
        <w:lang w:val="en-US"/>
      </w:rPr>
    </w:pPr>
    <w:r w:rsidRPr="00B5773D">
      <w:rPr>
        <w:lang w:val="en-US"/>
      </w:rPr>
      <w:t>Tel. 02/378.21.27  -  Fax 02/378.37.29</w:t>
    </w:r>
  </w:p>
  <w:p w:rsidR="0063755A" w:rsidRPr="00B5773D" w:rsidRDefault="0063755A">
    <w:pPr>
      <w:pStyle w:val="En-tte"/>
      <w:rPr>
        <w:lang w:val="en-US"/>
      </w:rPr>
    </w:pPr>
    <w:r w:rsidRPr="00B5773D">
      <w:rPr>
        <w:lang w:val="en-US"/>
      </w:rPr>
      <w:t>Rue Golden HopeStraat, 1  -  B-1620 Drogenbos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9072"/>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3468"/>
    <w:rsid w:val="00017AF2"/>
    <w:rsid w:val="00020F75"/>
    <w:rsid w:val="000231B5"/>
    <w:rsid w:val="00032250"/>
    <w:rsid w:val="00033EAD"/>
    <w:rsid w:val="00034DE5"/>
    <w:rsid w:val="0003678E"/>
    <w:rsid w:val="00036B09"/>
    <w:rsid w:val="00043FC7"/>
    <w:rsid w:val="00057569"/>
    <w:rsid w:val="00066187"/>
    <w:rsid w:val="00067F06"/>
    <w:rsid w:val="000768BC"/>
    <w:rsid w:val="000878B9"/>
    <w:rsid w:val="00091743"/>
    <w:rsid w:val="000A5050"/>
    <w:rsid w:val="000B414F"/>
    <w:rsid w:val="000B5336"/>
    <w:rsid w:val="000C2048"/>
    <w:rsid w:val="000D387C"/>
    <w:rsid w:val="000D403C"/>
    <w:rsid w:val="000E07A7"/>
    <w:rsid w:val="000E32C5"/>
    <w:rsid w:val="000F57C3"/>
    <w:rsid w:val="00102FA8"/>
    <w:rsid w:val="001030AE"/>
    <w:rsid w:val="00103231"/>
    <w:rsid w:val="001048CF"/>
    <w:rsid w:val="00111C6B"/>
    <w:rsid w:val="00113EF1"/>
    <w:rsid w:val="0011422C"/>
    <w:rsid w:val="001233ED"/>
    <w:rsid w:val="00144019"/>
    <w:rsid w:val="001515FE"/>
    <w:rsid w:val="00157CCB"/>
    <w:rsid w:val="00164A0C"/>
    <w:rsid w:val="00170E99"/>
    <w:rsid w:val="00177065"/>
    <w:rsid w:val="00180520"/>
    <w:rsid w:val="00181731"/>
    <w:rsid w:val="0018426B"/>
    <w:rsid w:val="00195948"/>
    <w:rsid w:val="00195E2C"/>
    <w:rsid w:val="001A08C3"/>
    <w:rsid w:val="001A4807"/>
    <w:rsid w:val="001C4729"/>
    <w:rsid w:val="001C61F1"/>
    <w:rsid w:val="001D06CE"/>
    <w:rsid w:val="001E11A2"/>
    <w:rsid w:val="001E44B4"/>
    <w:rsid w:val="001E7B4F"/>
    <w:rsid w:val="0020071A"/>
    <w:rsid w:val="00202BB2"/>
    <w:rsid w:val="00204875"/>
    <w:rsid w:val="00204F13"/>
    <w:rsid w:val="00212657"/>
    <w:rsid w:val="00214679"/>
    <w:rsid w:val="002237BA"/>
    <w:rsid w:val="00231908"/>
    <w:rsid w:val="00241772"/>
    <w:rsid w:val="002454B4"/>
    <w:rsid w:val="00246CC9"/>
    <w:rsid w:val="002738A8"/>
    <w:rsid w:val="002750C0"/>
    <w:rsid w:val="00281BDF"/>
    <w:rsid w:val="002C30EC"/>
    <w:rsid w:val="002C3338"/>
    <w:rsid w:val="002C5D17"/>
    <w:rsid w:val="002D4E16"/>
    <w:rsid w:val="002F1487"/>
    <w:rsid w:val="002F33C3"/>
    <w:rsid w:val="00312DAD"/>
    <w:rsid w:val="00316B62"/>
    <w:rsid w:val="00320F7E"/>
    <w:rsid w:val="0035180D"/>
    <w:rsid w:val="0035364F"/>
    <w:rsid w:val="00353684"/>
    <w:rsid w:val="00367F7C"/>
    <w:rsid w:val="00381402"/>
    <w:rsid w:val="003953D6"/>
    <w:rsid w:val="00395772"/>
    <w:rsid w:val="003962CC"/>
    <w:rsid w:val="003A49BE"/>
    <w:rsid w:val="003A547E"/>
    <w:rsid w:val="003C04E6"/>
    <w:rsid w:val="003C2E83"/>
    <w:rsid w:val="003D2CF0"/>
    <w:rsid w:val="003F1FF3"/>
    <w:rsid w:val="003F3E9E"/>
    <w:rsid w:val="003F6FF3"/>
    <w:rsid w:val="00400B2B"/>
    <w:rsid w:val="0041123F"/>
    <w:rsid w:val="00411FB9"/>
    <w:rsid w:val="00414AF1"/>
    <w:rsid w:val="004277D1"/>
    <w:rsid w:val="0044130E"/>
    <w:rsid w:val="004450E2"/>
    <w:rsid w:val="00455588"/>
    <w:rsid w:val="004560B0"/>
    <w:rsid w:val="00463162"/>
    <w:rsid w:val="0047664E"/>
    <w:rsid w:val="004943FF"/>
    <w:rsid w:val="004A7DB3"/>
    <w:rsid w:val="004B2883"/>
    <w:rsid w:val="004B5E57"/>
    <w:rsid w:val="004B6204"/>
    <w:rsid w:val="004D0C8B"/>
    <w:rsid w:val="004D0F16"/>
    <w:rsid w:val="004D4B97"/>
    <w:rsid w:val="004D51A5"/>
    <w:rsid w:val="004E3F4C"/>
    <w:rsid w:val="004F6A25"/>
    <w:rsid w:val="00505F59"/>
    <w:rsid w:val="00510B67"/>
    <w:rsid w:val="00521C77"/>
    <w:rsid w:val="00523C63"/>
    <w:rsid w:val="005256AA"/>
    <w:rsid w:val="00527A13"/>
    <w:rsid w:val="00536C83"/>
    <w:rsid w:val="00547C6E"/>
    <w:rsid w:val="005532FB"/>
    <w:rsid w:val="00567506"/>
    <w:rsid w:val="00571A3E"/>
    <w:rsid w:val="005773D9"/>
    <w:rsid w:val="005833AB"/>
    <w:rsid w:val="0059220E"/>
    <w:rsid w:val="00597D56"/>
    <w:rsid w:val="005A0BB2"/>
    <w:rsid w:val="005A131E"/>
    <w:rsid w:val="005A1C1B"/>
    <w:rsid w:val="005A72BC"/>
    <w:rsid w:val="005C1F65"/>
    <w:rsid w:val="005D50EF"/>
    <w:rsid w:val="005D6D8B"/>
    <w:rsid w:val="005D6F8E"/>
    <w:rsid w:val="005E2D96"/>
    <w:rsid w:val="005E345A"/>
    <w:rsid w:val="005E3DC4"/>
    <w:rsid w:val="005E555C"/>
    <w:rsid w:val="005F1F16"/>
    <w:rsid w:val="005F6610"/>
    <w:rsid w:val="005F68E9"/>
    <w:rsid w:val="006027DF"/>
    <w:rsid w:val="00622953"/>
    <w:rsid w:val="00623F7A"/>
    <w:rsid w:val="00626848"/>
    <w:rsid w:val="006363FB"/>
    <w:rsid w:val="0063659D"/>
    <w:rsid w:val="0063755A"/>
    <w:rsid w:val="006417D7"/>
    <w:rsid w:val="0066023E"/>
    <w:rsid w:val="00661CA6"/>
    <w:rsid w:val="0066607B"/>
    <w:rsid w:val="00681DA5"/>
    <w:rsid w:val="006821E9"/>
    <w:rsid w:val="00682B6F"/>
    <w:rsid w:val="006841D9"/>
    <w:rsid w:val="00684397"/>
    <w:rsid w:val="006868F5"/>
    <w:rsid w:val="00687C77"/>
    <w:rsid w:val="00690AE2"/>
    <w:rsid w:val="0069405A"/>
    <w:rsid w:val="0069604A"/>
    <w:rsid w:val="006B04B4"/>
    <w:rsid w:val="006B05F7"/>
    <w:rsid w:val="006B07DE"/>
    <w:rsid w:val="006B44C3"/>
    <w:rsid w:val="006C78CC"/>
    <w:rsid w:val="006D7CF9"/>
    <w:rsid w:val="007060A3"/>
    <w:rsid w:val="00712BC6"/>
    <w:rsid w:val="007437E3"/>
    <w:rsid w:val="007446D4"/>
    <w:rsid w:val="00745C60"/>
    <w:rsid w:val="00746A6C"/>
    <w:rsid w:val="00746C98"/>
    <w:rsid w:val="0074701E"/>
    <w:rsid w:val="00773300"/>
    <w:rsid w:val="00775183"/>
    <w:rsid w:val="007871E8"/>
    <w:rsid w:val="007A5C48"/>
    <w:rsid w:val="007A6BD4"/>
    <w:rsid w:val="007C3620"/>
    <w:rsid w:val="007D0268"/>
    <w:rsid w:val="007D42A3"/>
    <w:rsid w:val="007D7109"/>
    <w:rsid w:val="007F5121"/>
    <w:rsid w:val="008058B4"/>
    <w:rsid w:val="00807C7F"/>
    <w:rsid w:val="00810D16"/>
    <w:rsid w:val="008134E5"/>
    <w:rsid w:val="008148B3"/>
    <w:rsid w:val="00814CB9"/>
    <w:rsid w:val="008161CE"/>
    <w:rsid w:val="008421A6"/>
    <w:rsid w:val="00847D49"/>
    <w:rsid w:val="00861B84"/>
    <w:rsid w:val="00870C54"/>
    <w:rsid w:val="00873468"/>
    <w:rsid w:val="008769D8"/>
    <w:rsid w:val="00880E12"/>
    <w:rsid w:val="008A00B2"/>
    <w:rsid w:val="008A0898"/>
    <w:rsid w:val="008A2A64"/>
    <w:rsid w:val="008C59F0"/>
    <w:rsid w:val="008D4E70"/>
    <w:rsid w:val="008E1655"/>
    <w:rsid w:val="008E6346"/>
    <w:rsid w:val="008F37C9"/>
    <w:rsid w:val="008F5F3C"/>
    <w:rsid w:val="0090178E"/>
    <w:rsid w:val="00912146"/>
    <w:rsid w:val="00912517"/>
    <w:rsid w:val="009127D6"/>
    <w:rsid w:val="00914445"/>
    <w:rsid w:val="00925581"/>
    <w:rsid w:val="00933BC4"/>
    <w:rsid w:val="00935088"/>
    <w:rsid w:val="00937620"/>
    <w:rsid w:val="00962735"/>
    <w:rsid w:val="0097012F"/>
    <w:rsid w:val="00970CCE"/>
    <w:rsid w:val="00974816"/>
    <w:rsid w:val="00985418"/>
    <w:rsid w:val="009A75C8"/>
    <w:rsid w:val="009B4240"/>
    <w:rsid w:val="009C697F"/>
    <w:rsid w:val="009D6B05"/>
    <w:rsid w:val="009E02FF"/>
    <w:rsid w:val="009E29BD"/>
    <w:rsid w:val="009F020A"/>
    <w:rsid w:val="00A0013C"/>
    <w:rsid w:val="00A01144"/>
    <w:rsid w:val="00A0223D"/>
    <w:rsid w:val="00A0275C"/>
    <w:rsid w:val="00A02DC8"/>
    <w:rsid w:val="00A03918"/>
    <w:rsid w:val="00A055E8"/>
    <w:rsid w:val="00A13069"/>
    <w:rsid w:val="00A20DE3"/>
    <w:rsid w:val="00A317BA"/>
    <w:rsid w:val="00A31C54"/>
    <w:rsid w:val="00A356A2"/>
    <w:rsid w:val="00A36695"/>
    <w:rsid w:val="00A4144E"/>
    <w:rsid w:val="00A55952"/>
    <w:rsid w:val="00A56ABE"/>
    <w:rsid w:val="00A62F9C"/>
    <w:rsid w:val="00A75EAC"/>
    <w:rsid w:val="00A768D7"/>
    <w:rsid w:val="00A80744"/>
    <w:rsid w:val="00A82835"/>
    <w:rsid w:val="00AA286C"/>
    <w:rsid w:val="00AA5A14"/>
    <w:rsid w:val="00AC32BB"/>
    <w:rsid w:val="00AD3B0E"/>
    <w:rsid w:val="00AE7A52"/>
    <w:rsid w:val="00AF2DEC"/>
    <w:rsid w:val="00AF7B8C"/>
    <w:rsid w:val="00B01823"/>
    <w:rsid w:val="00B03857"/>
    <w:rsid w:val="00B03ED2"/>
    <w:rsid w:val="00B03F5A"/>
    <w:rsid w:val="00B07294"/>
    <w:rsid w:val="00B1044E"/>
    <w:rsid w:val="00B113F5"/>
    <w:rsid w:val="00B14B31"/>
    <w:rsid w:val="00B17E96"/>
    <w:rsid w:val="00B22D71"/>
    <w:rsid w:val="00B24431"/>
    <w:rsid w:val="00B262FF"/>
    <w:rsid w:val="00B26352"/>
    <w:rsid w:val="00B37A40"/>
    <w:rsid w:val="00B5337B"/>
    <w:rsid w:val="00B54863"/>
    <w:rsid w:val="00B5773D"/>
    <w:rsid w:val="00B676A2"/>
    <w:rsid w:val="00B713A3"/>
    <w:rsid w:val="00B82474"/>
    <w:rsid w:val="00B83599"/>
    <w:rsid w:val="00B8711A"/>
    <w:rsid w:val="00B87A65"/>
    <w:rsid w:val="00BA2CF3"/>
    <w:rsid w:val="00BB2E82"/>
    <w:rsid w:val="00BD3F82"/>
    <w:rsid w:val="00BD6690"/>
    <w:rsid w:val="00BE7B1B"/>
    <w:rsid w:val="00BF0DEE"/>
    <w:rsid w:val="00BF3B53"/>
    <w:rsid w:val="00C027EB"/>
    <w:rsid w:val="00C32A0D"/>
    <w:rsid w:val="00C639E5"/>
    <w:rsid w:val="00C64B33"/>
    <w:rsid w:val="00C7322C"/>
    <w:rsid w:val="00C83E56"/>
    <w:rsid w:val="00C93AFF"/>
    <w:rsid w:val="00CB103F"/>
    <w:rsid w:val="00CB4784"/>
    <w:rsid w:val="00CC05B5"/>
    <w:rsid w:val="00CD0382"/>
    <w:rsid w:val="00CE18D9"/>
    <w:rsid w:val="00CF6FCA"/>
    <w:rsid w:val="00D12EE6"/>
    <w:rsid w:val="00D15BCA"/>
    <w:rsid w:val="00D16FE3"/>
    <w:rsid w:val="00D172D5"/>
    <w:rsid w:val="00D17AAA"/>
    <w:rsid w:val="00D30D5A"/>
    <w:rsid w:val="00D358EB"/>
    <w:rsid w:val="00D44971"/>
    <w:rsid w:val="00D84D71"/>
    <w:rsid w:val="00DB0607"/>
    <w:rsid w:val="00DB6C6E"/>
    <w:rsid w:val="00DB7298"/>
    <w:rsid w:val="00DD4DA0"/>
    <w:rsid w:val="00DD510E"/>
    <w:rsid w:val="00DE3FE0"/>
    <w:rsid w:val="00DE4B0C"/>
    <w:rsid w:val="00DF2D1B"/>
    <w:rsid w:val="00DF40C4"/>
    <w:rsid w:val="00DF6655"/>
    <w:rsid w:val="00E12BEC"/>
    <w:rsid w:val="00E13D25"/>
    <w:rsid w:val="00E22116"/>
    <w:rsid w:val="00E23A55"/>
    <w:rsid w:val="00E32E80"/>
    <w:rsid w:val="00E46A75"/>
    <w:rsid w:val="00E57891"/>
    <w:rsid w:val="00E635D0"/>
    <w:rsid w:val="00E77572"/>
    <w:rsid w:val="00E83A98"/>
    <w:rsid w:val="00E97961"/>
    <w:rsid w:val="00EA2CE2"/>
    <w:rsid w:val="00EC4FED"/>
    <w:rsid w:val="00EC677A"/>
    <w:rsid w:val="00ED073D"/>
    <w:rsid w:val="00ED7B4E"/>
    <w:rsid w:val="00EF00F3"/>
    <w:rsid w:val="00F04364"/>
    <w:rsid w:val="00F07BE6"/>
    <w:rsid w:val="00F169C7"/>
    <w:rsid w:val="00F4716A"/>
    <w:rsid w:val="00F50EE3"/>
    <w:rsid w:val="00F61C2E"/>
    <w:rsid w:val="00F63B59"/>
    <w:rsid w:val="00F65F62"/>
    <w:rsid w:val="00F702C7"/>
    <w:rsid w:val="00F71ACE"/>
    <w:rsid w:val="00F73FF0"/>
    <w:rsid w:val="00F8291F"/>
    <w:rsid w:val="00FA1437"/>
    <w:rsid w:val="00FB0C54"/>
    <w:rsid w:val="00FD2DBE"/>
    <w:rsid w:val="00FE4B8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Pr>
      <w:rFonts w:ascii="Verdana" w:hAnsi="Verdana"/>
      <w:noProof/>
      <w:color w:val="00000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szCs w:val="16"/>
    </w:rPr>
  </w:style>
  <w:style w:type="paragraph" w:customStyle="1" w:styleId="Stylenom">
    <w:name w:val="Style_nom"/>
    <w:basedOn w:val="Normal"/>
    <w:next w:val="Styleadresse"/>
    <w:pPr>
      <w:ind w:left="2268"/>
    </w:pPr>
  </w:style>
  <w:style w:type="paragraph" w:customStyle="1" w:styleId="Styleadresse">
    <w:name w:val="Style_adresse"/>
    <w:basedOn w:val="Normal"/>
    <w:next w:val="Normal"/>
    <w:pPr>
      <w:ind w:left="2268"/>
    </w:pPr>
  </w:style>
  <w:style w:type="paragraph" w:styleId="Commentaire">
    <w:name w:val="annotation text"/>
    <w:basedOn w:val="Normal"/>
    <w:semiHidden/>
  </w:style>
  <w:style w:type="paragraph" w:styleId="Lgende">
    <w:name w:val="caption"/>
    <w:basedOn w:val="Normal"/>
    <w:next w:val="Normal"/>
    <w:qFormat/>
    <w:pPr>
      <w:framePr w:hSpace="141" w:wrap="around" w:vAnchor="text" w:hAnchor="page" w:x="845" w:y="-706"/>
      <w:jc w:val="center"/>
    </w:pPr>
    <w:rPr>
      <w:b/>
      <w:bCs/>
    </w:rPr>
  </w:style>
  <w:style w:type="paragraph" w:styleId="En-tte">
    <w:name w:val="header"/>
    <w:basedOn w:val="Normal"/>
    <w:pPr>
      <w:tabs>
        <w:tab w:val="center" w:pos="4536"/>
        <w:tab w:val="right" w:pos="9072"/>
      </w:tabs>
    </w:pPr>
  </w:style>
  <w:style w:type="paragraph" w:customStyle="1" w:styleId="Styleremarques">
    <w:name w:val="Style_remarques"/>
    <w:basedOn w:val="Normal"/>
    <w:rPr>
      <w:rFonts w:ascii="Courier New" w:hAnsi="Courier New" w:cs="Courier New"/>
      <w:b/>
      <w:bCs/>
    </w:rPr>
  </w:style>
  <w:style w:type="paragraph" w:customStyle="1" w:styleId="Stylesignature">
    <w:name w:val="Style_signature"/>
    <w:basedOn w:val="Normal"/>
    <w:next w:val="Normal"/>
    <w:pPr>
      <w:ind w:left="5670"/>
    </w:pPr>
    <w:rPr>
      <w:b/>
      <w:bCs/>
    </w:rPr>
  </w:style>
  <w:style w:type="paragraph" w:styleId="Pieddepage">
    <w:name w:val="footer"/>
    <w:basedOn w:val="Normal"/>
    <w:pPr>
      <w:tabs>
        <w:tab w:val="center" w:pos="4536"/>
        <w:tab w:val="right" w:pos="9072"/>
      </w:tabs>
    </w:pPr>
  </w:style>
  <w:style w:type="paragraph" w:styleId="Explorateurdedocuments">
    <w:name w:val="Document Map"/>
    <w:basedOn w:val="Normal"/>
    <w:semiHidden/>
    <w:pPr>
      <w:shd w:val="clear" w:color="auto" w:fill="000080"/>
    </w:pPr>
    <w:rPr>
      <w:rFonts w:ascii="Tahoma" w:hAnsi="Tahoma" w:cs="Tahoma"/>
    </w:rPr>
  </w:style>
  <w:style w:type="paragraph" w:customStyle="1" w:styleId="Stylenom2">
    <w:name w:val="Style_nom2"/>
    <w:basedOn w:val="Normal"/>
    <w:rPr>
      <w:b/>
      <w:bCs/>
    </w:rPr>
  </w:style>
  <w:style w:type="paragraph" w:customStyle="1" w:styleId="nomoffre6cm">
    <w:name w:val="nom offre à 6 cm"/>
    <w:basedOn w:val="Normal"/>
    <w:pPr>
      <w:ind w:left="3402"/>
      <w:outlineLvl w:val="0"/>
    </w:pPr>
  </w:style>
  <w:style w:type="paragraph" w:styleId="Corpsdetexte">
    <w:name w:val="Body Text"/>
    <w:basedOn w:val="Normal"/>
    <w:rPr>
      <w:b/>
      <w:bCs/>
    </w:rPr>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paragraph" w:customStyle="1" w:styleId="PRIX">
    <w:name w:val="PRIX"/>
    <w:basedOn w:val="Normal"/>
    <w:pPr>
      <w:tabs>
        <w:tab w:val="right" w:pos="6804"/>
      </w:tabs>
    </w:pPr>
    <w:rPr>
      <w:b/>
      <w:bCs/>
    </w:rPr>
  </w:style>
  <w:style w:type="paragraph" w:customStyle="1" w:styleId="SOCIETE">
    <w:name w:val="SOCIETE"/>
    <w:basedOn w:val="Normal"/>
    <w:pPr>
      <w:ind w:left="4536"/>
    </w:pPr>
    <w:rPr>
      <w:b/>
      <w:bC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reume-srv-two\intraprint\Lettres_Word\Devis\0_devis_golf_FR.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0_devis_golf_FR</Template>
  <TotalTime>4</TotalTime>
  <Pages>1</Pages>
  <Words>143</Words>
  <Characters>792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ddeauto Omnis7 tests_claire #S1</vt:lpstr>
    </vt:vector>
  </TitlesOfParts>
  <Company>AIRE INFO</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ddeauto Omnis7 tests_claire #S1</dc:title>
  <dc:subject/>
  <dc:creator>pascale</dc:creator>
  <cp:keywords/>
  <dc:description/>
  <cp:lastModifiedBy>pascale</cp:lastModifiedBy>
  <cp:revision>2</cp:revision>
  <cp:lastPrinted>2013-03-29T14:47:00Z</cp:lastPrinted>
  <dcterms:created xsi:type="dcterms:W3CDTF">2013-03-29T14:42:00Z</dcterms:created>
  <dcterms:modified xsi:type="dcterms:W3CDTF">2013-03-29T14:44:00Z</dcterms:modified>
</cp:coreProperties>
</file>